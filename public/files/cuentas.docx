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7EEF3" w14:textId="77777777" w:rsidR="005A6A9B" w:rsidRPr="009C12CD" w:rsidRDefault="00C77C17">
      <w:pPr>
        <w:pStyle w:val="Ttulo2"/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Estado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situación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financiera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Balance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General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6776B6BE" w14:textId="54F8A91C" w:rsidR="00C77C17" w:rsidRPr="009C12CD" w:rsidRDefault="00F41A05" w:rsidP="00C77C17">
      <w:pPr>
        <w:rPr>
          <w:rFonts w:ascii="Arial Hebrew" w:hAnsi="Arial Hebrew" w:cs="Arial Hebrew" w:hint="cs"/>
          <w:b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Activo</w:t>
      </w:r>
      <w:r w:rsidRPr="009C12CD">
        <w:rPr>
          <w:rFonts w:ascii="Arial Hebrew" w:hAnsi="Arial Hebrew" w:cs="Arial Hebrew" w:hint="cs"/>
          <w:b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circulante</w:t>
      </w:r>
    </w:p>
    <w:p w14:paraId="2CE12943" w14:textId="22843DE3" w:rsidR="00F41A05" w:rsidRPr="009C12CD" w:rsidRDefault="00F41A05" w:rsidP="00C77C17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Efectivo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Bancos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todo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el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dinero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tiene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en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efectivo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en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una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cuenta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del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banco</w:t>
      </w:r>
    </w:p>
    <w:p w14:paraId="627C72BC" w14:textId="0FEDE8E4" w:rsidR="00F41A05" w:rsidRPr="009C12CD" w:rsidRDefault="00F41A05" w:rsidP="00C77C17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Inversiones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temporales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CP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inversión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vence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menos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año</w:t>
      </w:r>
    </w:p>
    <w:p w14:paraId="0F38C518" w14:textId="2C8E2260" w:rsidR="00F41A05" w:rsidRPr="009C12CD" w:rsidRDefault="00F41A05" w:rsidP="00C77C17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Clientes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todo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cliente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debe</w:t>
      </w:r>
    </w:p>
    <w:p w14:paraId="350C1BAA" w14:textId="14079681" w:rsidR="00F41A05" w:rsidRPr="009C12CD" w:rsidRDefault="00F41A05" w:rsidP="00C77C17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Documento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cobrar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CP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documentos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generarán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ingresos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momento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cobrar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menos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año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66317FFA" w14:textId="0C030C2F" w:rsidR="00F41A05" w:rsidRPr="009C12CD" w:rsidRDefault="00F41A05" w:rsidP="00C77C17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Deudores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diversos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="007549DD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préstamos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empleados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empresas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7549DD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r w:rsidR="007549DD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.</w:t>
      </w:r>
    </w:p>
    <w:p w14:paraId="1ADB2EF6" w14:textId="154D2816" w:rsidR="00835CA6" w:rsidRPr="009C12CD" w:rsidRDefault="00835CA6" w:rsidP="00C77C17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Inventarios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empresa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tiene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materia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prima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esencial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para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  <w:bookmarkStart w:id="0" w:name="_GoBack"/>
      <w:bookmarkEnd w:id="0"/>
    </w:p>
    <w:p w14:paraId="6C422440" w14:textId="1D98356E" w:rsidR="00F41A05" w:rsidRPr="009C12CD" w:rsidRDefault="00F41A05" w:rsidP="00C77C17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Intereses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cobrar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intereses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pendientes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cobrar</w:t>
      </w:r>
    </w:p>
    <w:p w14:paraId="1837A3D8" w14:textId="35A2F958" w:rsidR="00F04D93" w:rsidRPr="009C12CD" w:rsidRDefault="00F04D93" w:rsidP="00C77C17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Anticipo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proveedores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adelantado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algún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servicio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utiliza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como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materia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prima</w:t>
      </w:r>
    </w:p>
    <w:p w14:paraId="48447046" w14:textId="5B9319BD" w:rsidR="00F04D93" w:rsidRPr="009C12CD" w:rsidRDefault="00A60C5F" w:rsidP="00C77C17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Seguro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publicidad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intereses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pagadas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anticipado</w:t>
      </w:r>
      <w:r w:rsidR="00C7276B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C7276B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CP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="00665E2C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pago</w:t>
      </w:r>
      <w:r w:rsidR="00665E2C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665E2C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="00665E2C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665E2C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adelantado</w:t>
      </w:r>
      <w:r w:rsidR="00665E2C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665E2C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="00665E2C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665E2C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="00665E2C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665E2C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seguro</w:t>
      </w:r>
      <w:r w:rsidR="00665E2C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665E2C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publicidad</w:t>
      </w:r>
      <w:r w:rsidR="0064095B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="0064095B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comercial</w:t>
      </w:r>
      <w:r w:rsidR="0064095B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64095B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radio</w:t>
      </w:r>
      <w:r w:rsidR="0064095B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C7276B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r w:rsidR="00C7276B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.) </w:t>
      </w:r>
      <w:r w:rsidR="00C7276B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="00665E2C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665E2C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intereses</w:t>
      </w:r>
      <w:r w:rsidR="00C7276B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="00C7276B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menos</w:t>
      </w:r>
      <w:r w:rsidR="00C7276B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C7276B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="00C7276B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C7276B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="00C7276B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C7276B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año</w:t>
      </w:r>
      <w:r w:rsidR="00C7276B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7076C66F" w14:textId="02CE9652" w:rsidR="0064095B" w:rsidRPr="009C12CD" w:rsidRDefault="0064095B" w:rsidP="0064095B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Iva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acreditar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proofErr w:type="spellStart"/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iva</w:t>
      </w:r>
      <w:proofErr w:type="spellEnd"/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pendiente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="0015243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5243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</w:p>
    <w:p w14:paraId="0766837A" w14:textId="700C4A1D" w:rsidR="00152430" w:rsidRPr="009C12CD" w:rsidRDefault="00152430" w:rsidP="0064095B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Iva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acredirar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aplicable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iva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acreditable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iva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afecta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impuestos</w:t>
      </w:r>
    </w:p>
    <w:p w14:paraId="534860CC" w14:textId="5FFF6393" w:rsidR="004E0078" w:rsidRPr="009C12CD" w:rsidRDefault="004E0078" w:rsidP="004E0078">
      <w:pPr>
        <w:ind w:left="720" w:hanging="720"/>
        <w:rPr>
          <w:rFonts w:ascii="Arial Hebrew" w:hAnsi="Arial Hebrew" w:cs="Arial Hebrew" w:hint="cs"/>
          <w:b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Activo</w:t>
      </w:r>
      <w:r w:rsidRPr="009C12CD">
        <w:rPr>
          <w:rFonts w:ascii="Arial Hebrew" w:hAnsi="Arial Hebrew" w:cs="Arial Hebrew" w:hint="cs"/>
          <w:b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no</w:t>
      </w:r>
      <w:r w:rsidRPr="009C12CD">
        <w:rPr>
          <w:rFonts w:ascii="Arial Hebrew" w:hAnsi="Arial Hebrew" w:cs="Arial Hebrew" w:hint="cs"/>
          <w:b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circulante</w:t>
      </w:r>
    </w:p>
    <w:p w14:paraId="46377C4A" w14:textId="67B61122" w:rsidR="0013453A" w:rsidRPr="009C12CD" w:rsidRDefault="004E0078" w:rsidP="0013453A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Inversiones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permanentes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="0013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inversión</w:t>
      </w:r>
      <w:r w:rsidR="0013453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3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="0013453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3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vence</w:t>
      </w:r>
      <w:r w:rsidR="0013453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3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después</w:t>
      </w:r>
      <w:r w:rsidR="0013453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3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="0013453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3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="0013453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13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año</w:t>
      </w:r>
    </w:p>
    <w:p w14:paraId="54C54410" w14:textId="1C6D678B" w:rsidR="0013453A" w:rsidRPr="009C12CD" w:rsidRDefault="0013453A" w:rsidP="0013453A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Documento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cobrar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CP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documentos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generarán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ingresos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momento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cobrar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más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año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4EBC4627" w14:textId="3139F2CC" w:rsidR="0013453A" w:rsidRPr="009C12CD" w:rsidRDefault="0013453A" w:rsidP="0013453A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Terrenos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propiedad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puede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construir</w:t>
      </w:r>
      <w:r w:rsidR="00497F1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="00497F1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valor</w:t>
      </w:r>
      <w:r w:rsidR="00497F1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497F1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="00497F1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497F1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="00497F1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497F1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tierra</w:t>
      </w:r>
      <w:r w:rsidR="00497F1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259102A8" w14:textId="33FFC9CD" w:rsidR="00F05470" w:rsidRPr="009C12CD" w:rsidRDefault="00F05470" w:rsidP="0013453A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Edificio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valor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construcción</w:t>
      </w:r>
    </w:p>
    <w:p w14:paraId="1D71DB89" w14:textId="0287D0AF" w:rsidR="00F05470" w:rsidRPr="009C12CD" w:rsidRDefault="00F05470" w:rsidP="0013453A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Depreciación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acumulada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edificio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decremento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valor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construcción</w:t>
      </w:r>
    </w:p>
    <w:p w14:paraId="2F5D75DC" w14:textId="13085F29" w:rsidR="00F05470" w:rsidRPr="009C12CD" w:rsidRDefault="00F05470" w:rsidP="0013453A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Maquinaria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y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equipo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maquinaria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para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fabricación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806D43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productos</w:t>
      </w:r>
      <w:r w:rsidR="00806D43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="00806D43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licuadora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806D43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lavatrastos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6210DB1B" w14:textId="3BB2837C" w:rsidR="00806D43" w:rsidRPr="009C12CD" w:rsidRDefault="00806D43" w:rsidP="00806D43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Depreciación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Maquinaria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y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equipo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decremento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valor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maquinaria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para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fabricación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licuadora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lavatrastos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0B37DA53" w14:textId="7CD6B6B6" w:rsidR="00F05470" w:rsidRPr="009C12CD" w:rsidRDefault="00806D43" w:rsidP="0013453A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Equipo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transporte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="007F1E2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valor</w:t>
      </w:r>
      <w:r w:rsidR="007F1E2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7F1E2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del</w:t>
      </w:r>
      <w:r w:rsidR="007F1E2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7F1E2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transporte</w:t>
      </w:r>
      <w:r w:rsidR="007F1E2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7F1E2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="007F1E2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7F1E2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="007F1E2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7F1E2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usa</w:t>
      </w:r>
      <w:r w:rsidR="007F1E2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7F1E2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para</w:t>
      </w:r>
      <w:r w:rsidR="007F1E2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7F1E2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repartir</w:t>
      </w:r>
      <w:r w:rsidR="007F1E2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7F1E2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recoger</w:t>
      </w:r>
      <w:r w:rsidR="007F1E2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7F1E2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="007F1E2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7F1E2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transportar</w:t>
      </w:r>
      <w:r w:rsidR="007F1E2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7F1E2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productos</w:t>
      </w:r>
      <w:r w:rsidR="007F1E2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</w:p>
    <w:p w14:paraId="1EE61C41" w14:textId="53762CFE" w:rsidR="001F0DD5" w:rsidRPr="009C12CD" w:rsidRDefault="001F0DD5" w:rsidP="001F0DD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Depreciación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Equipo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transporte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decremento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valor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transporte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usa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para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repartir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recoger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transportar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</w:p>
    <w:p w14:paraId="6F932EC6" w14:textId="362BCD38" w:rsidR="00A633FF" w:rsidRPr="009C12CD" w:rsidRDefault="00A633FF" w:rsidP="001F0DD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Equipo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oficina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valor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CE1913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="00CE1913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CE1913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mobiliario</w:t>
      </w:r>
      <w:r w:rsidR="00CE1913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CE1913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y</w:t>
      </w:r>
      <w:r w:rsidR="00CE1913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CE1913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equipo</w:t>
      </w:r>
      <w:r w:rsidR="00CE1913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CE1913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como</w:t>
      </w:r>
      <w:r w:rsidR="00CE1913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0B351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escritorios</w:t>
      </w:r>
      <w:r w:rsidR="000B351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CE1913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sillas</w:t>
      </w:r>
      <w:r w:rsidR="00CE1913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CE1913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r w:rsidR="00CE1913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.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</w:p>
    <w:p w14:paraId="3C883E39" w14:textId="43D0F64C" w:rsidR="00CE1913" w:rsidRPr="009C12CD" w:rsidRDefault="00CE1913" w:rsidP="001F0DD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Depreciación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Equipo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oficina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decremento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valor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mobiliario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y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equipo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como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escritorios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sillas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. </w:t>
      </w:r>
    </w:p>
    <w:p w14:paraId="609465BF" w14:textId="5FF2FEA8" w:rsidR="00DC0A54" w:rsidRPr="009C12CD" w:rsidRDefault="00DC0A54" w:rsidP="001F0DD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Equipo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CE1913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cómputo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="00F954F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valor</w:t>
      </w:r>
      <w:r w:rsidR="00F954F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954F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del</w:t>
      </w:r>
      <w:r w:rsidR="00F954F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954F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equipo</w:t>
      </w:r>
      <w:r w:rsidR="00F954F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954F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="00F954F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954F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cómputo</w:t>
      </w:r>
      <w:r w:rsidR="00F954F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F954F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electrónico</w:t>
      </w:r>
      <w:r w:rsidR="00F954F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954F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como</w:t>
      </w:r>
      <w:r w:rsidR="00F954F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954F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computadoras</w:t>
      </w:r>
      <w:r w:rsidR="00F954F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F954F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fotocopiadoras</w:t>
      </w:r>
      <w:r w:rsidR="00F954F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F954F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impresoras</w:t>
      </w:r>
      <w:r w:rsidR="00F954F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F954F2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r w:rsidR="00F954F2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. </w:t>
      </w:r>
    </w:p>
    <w:p w14:paraId="2DA60E73" w14:textId="281CA480" w:rsidR="00F954F2" w:rsidRPr="009C12CD" w:rsidRDefault="00F954F2" w:rsidP="00F954F2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Depreciación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Equipo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cómputo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decremento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valor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equipo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cómputo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electrónico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como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computadoras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fotocopiadoras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impresoras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. </w:t>
      </w:r>
    </w:p>
    <w:p w14:paraId="3DE05A96" w14:textId="16180252" w:rsidR="00C7276B" w:rsidRPr="009C12CD" w:rsidRDefault="00C7276B" w:rsidP="00C7276B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Rentas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intereses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publicidad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seguros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pagados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anticipado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adelantado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seguro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publicidad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comercial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radio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.)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intereses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="00F1590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má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año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321DC7D3" w14:textId="0388E381" w:rsidR="00F1590E" w:rsidRPr="009C12CD" w:rsidRDefault="00E23CD2" w:rsidP="00C7276B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Patentes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y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marcas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derechos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persona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para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</w:t>
      </w:r>
    </w:p>
    <w:p w14:paraId="5C1DDA8C" w14:textId="1398D854" w:rsidR="00E23CD2" w:rsidRPr="009C12CD" w:rsidRDefault="00E23CD2" w:rsidP="00C7276B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Amortización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acumulada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Patentes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y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marcas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decremento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valor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derechos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persona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para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</w:t>
      </w:r>
    </w:p>
    <w:p w14:paraId="13935CB9" w14:textId="25FF14FA" w:rsidR="00E23CD2" w:rsidRPr="009C12CD" w:rsidRDefault="000B1027" w:rsidP="00C7276B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Franquicias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:</w:t>
      </w:r>
      <w:r w:rsidR="000B278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0B278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ceder</w:t>
      </w:r>
      <w:r w:rsidR="000B278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0B278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el</w:t>
      </w:r>
      <w:r w:rsidR="000B278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0B278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derecho</w:t>
      </w:r>
      <w:r w:rsidR="000B278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0B278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="000B278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0B278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cierto</w:t>
      </w:r>
      <w:r w:rsidR="000B278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0B278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servicio</w:t>
      </w:r>
      <w:r w:rsidR="000B278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0B278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="000B278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0B278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</w:t>
      </w:r>
      <w:r w:rsidR="000B278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</w:p>
    <w:p w14:paraId="016DDD3A" w14:textId="77777777" w:rsidR="004B3428" w:rsidRPr="009C12CD" w:rsidRDefault="004B3428" w:rsidP="004B3428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Amortización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acumulada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Franquicias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decremento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valor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ceder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derecho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cierto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servicio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</w:p>
    <w:p w14:paraId="0C5430A7" w14:textId="0E1A14B2" w:rsidR="004B3428" w:rsidRPr="009C12CD" w:rsidRDefault="00C67953" w:rsidP="00C7276B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Derechos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autor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="00580F2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valor</w:t>
      </w:r>
      <w:r w:rsidR="00580F2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580F2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="00580F2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580F2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="00580F2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580F2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propiedad</w:t>
      </w:r>
      <w:r w:rsidR="00580F2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580F2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intelectual</w:t>
      </w:r>
      <w:r w:rsidR="00580F2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580F2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="00580F2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580F2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una</w:t>
      </w:r>
      <w:r w:rsidR="00580F2E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580F2E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persona</w:t>
      </w:r>
    </w:p>
    <w:p w14:paraId="6753233C" w14:textId="3FC7F64E" w:rsidR="00594FF5" w:rsidRPr="009C12CD" w:rsidRDefault="00580F2E" w:rsidP="009C12CD">
      <w:pPr>
        <w:rPr>
          <w:rFonts w:ascii="Arial Hebrew" w:hAnsi="Arial Hebrew" w:cs="Arial Hebrew" w:hint="cs"/>
          <w:b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Amortización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Derechos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autor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decremento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594FF5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del</w:t>
      </w:r>
      <w:r w:rsidR="00594FF5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594FF5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valor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propiedad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intelectual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persona</w:t>
      </w:r>
    </w:p>
    <w:p w14:paraId="2500998A" w14:textId="77777777" w:rsidR="00580F2E" w:rsidRPr="009C12CD" w:rsidRDefault="00580F2E" w:rsidP="00C7276B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054DA0AF" w14:textId="33D3CCD6" w:rsidR="00580F2E" w:rsidRPr="009C12CD" w:rsidRDefault="00594FF5" w:rsidP="00C7276B">
      <w:pPr>
        <w:rPr>
          <w:rFonts w:ascii="Arial Hebrew" w:hAnsi="Arial Hebrew" w:cs="Arial Hebrew" w:hint="cs"/>
          <w:b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Pasivo</w:t>
      </w:r>
      <w:r w:rsidRPr="009C12CD">
        <w:rPr>
          <w:rFonts w:ascii="Arial Hebrew" w:hAnsi="Arial Hebrew" w:cs="Arial Hebrew" w:hint="cs"/>
          <w:b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corto</w:t>
      </w:r>
      <w:r w:rsidRPr="009C12CD">
        <w:rPr>
          <w:rFonts w:ascii="Arial Hebrew" w:hAnsi="Arial Hebrew" w:cs="Arial Hebrew" w:hint="cs"/>
          <w:b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plazo</w:t>
      </w:r>
    </w:p>
    <w:p w14:paraId="517FEDD4" w14:textId="4FF214CF" w:rsidR="00594FF5" w:rsidRPr="009C12CD" w:rsidRDefault="00594FF5" w:rsidP="00C7276B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Proveedores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personas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instituciones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debe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y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nos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brindan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servicios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</w:p>
    <w:p w14:paraId="7F9E0707" w14:textId="7540DF2E" w:rsidR="00594FF5" w:rsidRPr="009C12CD" w:rsidRDefault="00594FF5" w:rsidP="009C12CD">
      <w:pPr>
        <w:rPr>
          <w:rFonts w:ascii="Arial Hebrew" w:hAnsi="Arial Hebrew" w:cs="Arial Hebrew" w:hint="cs"/>
          <w:b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Prestamos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instituciones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financieras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debe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banco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caja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ahorro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.</w:t>
      </w:r>
      <w:r w:rsidRPr="009C12CD">
        <w:rPr>
          <w:rFonts w:ascii="Arial Hebrew" w:hAnsi="Arial Hebrew" w:cs="Arial Hebrew" w:hint="cs"/>
          <w:b/>
          <w:color w:val="000000" w:themeColor="text1"/>
          <w:sz w:val="24"/>
          <w:szCs w:val="24"/>
        </w:rPr>
        <w:t xml:space="preserve"> </w:t>
      </w:r>
    </w:p>
    <w:p w14:paraId="5438D442" w14:textId="42C19EF8" w:rsidR="00594FF5" w:rsidRPr="009C12CD" w:rsidRDefault="00594FF5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Documentos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CP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documentos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debemos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menos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año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18FC643E" w14:textId="45A2BCD6" w:rsidR="00594FF5" w:rsidRPr="009C12CD" w:rsidRDefault="00594FF5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Acreedores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diversos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personas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instituciones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externas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debe</w:t>
      </w:r>
    </w:p>
    <w:p w14:paraId="259E5154" w14:textId="3AA603C7" w:rsidR="00594FF5" w:rsidRPr="009C12CD" w:rsidRDefault="00594FF5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Anticipo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clientes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cuando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cliente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anticipo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debe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servicio</w:t>
      </w:r>
    </w:p>
    <w:p w14:paraId="0DEBAE61" w14:textId="50622E65" w:rsidR="00594FF5" w:rsidRPr="009C12CD" w:rsidRDefault="00594FF5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Beneficios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directos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empleados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beneficios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fuera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sueldo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bonos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premios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5288423E" w14:textId="0A889180" w:rsidR="00594FF5" w:rsidRPr="009C12CD" w:rsidRDefault="00594FF5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Sueldos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cantidad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acordada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cada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empleado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dependiendo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sus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actividades</w:t>
      </w:r>
    </w:p>
    <w:p w14:paraId="619ACBC8" w14:textId="249F066A" w:rsidR="00594FF5" w:rsidRPr="009C12CD" w:rsidRDefault="00594FF5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Honorarios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="00A369B4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="00A369B4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A369B4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</w:t>
      </w:r>
      <w:r w:rsidR="00A369B4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A369B4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="00A369B4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A369B4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doctores</w:t>
      </w:r>
      <w:r w:rsidR="00A369B4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A369B4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abogados</w:t>
      </w:r>
      <w:r w:rsidR="00A369B4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A369B4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notarias</w:t>
      </w:r>
      <w:r w:rsidR="00A369B4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A369B4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r w:rsidR="00A369B4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.</w:t>
      </w:r>
    </w:p>
    <w:p w14:paraId="6277AFC5" w14:textId="4B65FA43" w:rsidR="00A369B4" w:rsidRPr="009C12CD" w:rsidRDefault="00A369B4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Servicios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pendientes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luz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agua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teléfono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="006803D4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r w:rsidR="006803D4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.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): </w:t>
      </w:r>
      <w:r w:rsidR="002A496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pagos</w:t>
      </w:r>
      <w:r w:rsidR="002A496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2A496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pendientes</w:t>
      </w:r>
      <w:r w:rsidR="002A496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2A496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="002A496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2A496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servicios</w:t>
      </w:r>
      <w:r w:rsidR="002A496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2A496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básicos</w:t>
      </w:r>
    </w:p>
    <w:p w14:paraId="395F8A62" w14:textId="526C19EB" w:rsidR="002A4960" w:rsidRPr="009C12CD" w:rsidRDefault="002A4960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Intereses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CP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Intereses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pendientes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menos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año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2460AD21" w14:textId="66CE89B6" w:rsidR="00A369B4" w:rsidRPr="009C12CD" w:rsidRDefault="009F7110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Impuestos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impuestos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pendientes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</w:p>
    <w:p w14:paraId="6CF55E75" w14:textId="10928A9D" w:rsidR="009F7110" w:rsidRPr="009C12CD" w:rsidRDefault="009F7110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Iva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iva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pendiente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</w:p>
    <w:p w14:paraId="2E0F007D" w14:textId="3CD5718D" w:rsidR="009F7110" w:rsidRPr="009C12CD" w:rsidRDefault="009F7110" w:rsidP="009F7110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Iva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aplicable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iva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trasladado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iva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pendiente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afecta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impuestos</w:t>
      </w:r>
    </w:p>
    <w:p w14:paraId="63721001" w14:textId="207D1968" w:rsidR="009F7110" w:rsidRPr="009C12CD" w:rsidRDefault="009F7110" w:rsidP="009F7110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ISR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impuestos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sobre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pendientes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</w:p>
    <w:p w14:paraId="176889D9" w14:textId="59779421" w:rsidR="009F7110" w:rsidRPr="009C12CD" w:rsidRDefault="009F7110" w:rsidP="009F7110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Rentas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interés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.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Cobrados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x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anticipado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recibido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adelantado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seguro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publicidad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comercial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radio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.)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intereses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="005E17B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menos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año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5204CDA3" w14:textId="67E220FC" w:rsidR="009F7110" w:rsidRPr="009C12CD" w:rsidRDefault="009F7110" w:rsidP="009F7110">
      <w:pPr>
        <w:ind w:left="720" w:hanging="720"/>
        <w:rPr>
          <w:rFonts w:ascii="Arial Hebrew" w:hAnsi="Arial Hebrew" w:cs="Arial Hebrew" w:hint="cs"/>
          <w:b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Pasivo</w:t>
      </w:r>
      <w:r w:rsidRPr="009C12CD">
        <w:rPr>
          <w:rFonts w:ascii="Arial Hebrew" w:hAnsi="Arial Hebrew" w:cs="Arial Hebrew" w:hint="cs"/>
          <w:b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largo</w:t>
      </w:r>
      <w:r w:rsidRPr="009C12CD">
        <w:rPr>
          <w:rFonts w:ascii="Arial Hebrew" w:hAnsi="Arial Hebrew" w:cs="Arial Hebrew" w:hint="cs"/>
          <w:b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plazo</w:t>
      </w:r>
    </w:p>
    <w:p w14:paraId="2A077851" w14:textId="2F4E9B81" w:rsidR="009F7110" w:rsidRPr="009C12CD" w:rsidRDefault="009F7110" w:rsidP="009F7110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Documentos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CP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documentos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debemos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mas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año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3114F9E9" w14:textId="40A99CBF" w:rsidR="009A6CD7" w:rsidRPr="009C12CD" w:rsidRDefault="009A6CD7" w:rsidP="009F7110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Prestamos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bancario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LP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deudas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institución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bancaria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más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año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1D51D842" w14:textId="3E745B95" w:rsidR="009F7110" w:rsidRPr="009C12CD" w:rsidRDefault="009A6CD7" w:rsidP="009F7110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Hipoteca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="00E54F69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E54F69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deudas</w:t>
      </w:r>
      <w:r w:rsidR="00E54F69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E54F69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="00E54F69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E54F69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="00E54F69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E54F69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inmueble</w:t>
      </w:r>
    </w:p>
    <w:p w14:paraId="4722D0E4" w14:textId="1DB4A348" w:rsidR="00EC7C19" w:rsidRPr="009C12CD" w:rsidRDefault="00EC7C19" w:rsidP="00EC7C19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Rentas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interés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.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Cobrados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x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anticipado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LP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recibido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adelantado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seguro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publicidad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comercial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radio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.)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intereses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más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año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6A405FB1" w14:textId="76D95798" w:rsidR="005C6D57" w:rsidRPr="009C12CD" w:rsidRDefault="005C6D57" w:rsidP="00EC7C19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Prima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antigüedad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="00F41C3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pago</w:t>
      </w:r>
      <w:r w:rsidR="00F41C3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41C3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="00F41C3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41C3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="00F41C3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41C3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da</w:t>
      </w:r>
      <w:r w:rsidR="00F41C3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41C3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="00F41C3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41C3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los</w:t>
      </w:r>
      <w:r w:rsidR="00F41C3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41C3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empleados</w:t>
      </w:r>
      <w:r w:rsidR="00F41C3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41C3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="00F41C3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41C3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="00F41C3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41C3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tiempo</w:t>
      </w:r>
      <w:r w:rsidR="00F41C37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F41C37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laborado</w:t>
      </w:r>
    </w:p>
    <w:p w14:paraId="1E3F20C8" w14:textId="7319B6EA" w:rsidR="00F41C37" w:rsidRPr="009C12CD" w:rsidRDefault="00F41C37" w:rsidP="00EC7C19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Capital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contable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:</w:t>
      </w:r>
    </w:p>
    <w:p w14:paraId="0B02523D" w14:textId="3F0445F4" w:rsidR="00F41C37" w:rsidRPr="009C12CD" w:rsidRDefault="00F41C37" w:rsidP="00EC7C19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Capital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social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capital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inicia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empresa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dan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dueños</w:t>
      </w:r>
    </w:p>
    <w:p w14:paraId="3C8B1729" w14:textId="6D259A58" w:rsidR="00F41C37" w:rsidRPr="009C12CD" w:rsidRDefault="00F41C37" w:rsidP="00EC7C19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Donaciones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recursos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obtenidos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empresas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personas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externas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sin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necesidad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algo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cambio</w:t>
      </w:r>
    </w:p>
    <w:p w14:paraId="3D60119D" w14:textId="54BEE78A" w:rsidR="006D453A" w:rsidRPr="009C12CD" w:rsidRDefault="00F41C37" w:rsidP="009C12CD">
      <w:pPr>
        <w:ind w:left="720" w:hanging="720"/>
        <w:rPr>
          <w:rFonts w:ascii="Arial Hebrew" w:hAnsi="Arial Hebrew" w:cs="Arial Hebrew" w:hint="cs"/>
          <w:b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Prima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acciones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="006D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</w:t>
      </w:r>
      <w:r w:rsidR="006D453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6D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="006D453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6D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</w:t>
      </w:r>
      <w:r w:rsidR="006D453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6D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="006D453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6D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servicio</w:t>
      </w:r>
      <w:r w:rsidR="006D453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6D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="006D453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6D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su</w:t>
      </w:r>
      <w:r w:rsidR="006D453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6D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valor</w:t>
      </w:r>
      <w:r w:rsidR="006D453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6D453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real</w:t>
      </w:r>
    </w:p>
    <w:p w14:paraId="3AC56E7A" w14:textId="77777777" w:rsidR="009C12CD" w:rsidRPr="009C12CD" w:rsidRDefault="009C12CD" w:rsidP="009C12CD">
      <w:pPr>
        <w:ind w:left="720" w:hanging="720"/>
        <w:rPr>
          <w:rFonts w:ascii="Arial Hebrew" w:hAnsi="Arial Hebrew" w:cs="Arial Hebrew" w:hint="cs"/>
          <w:b/>
          <w:color w:val="000000" w:themeColor="text1"/>
          <w:sz w:val="24"/>
          <w:szCs w:val="24"/>
        </w:rPr>
      </w:pPr>
    </w:p>
    <w:p w14:paraId="0CC63310" w14:textId="15FF2384" w:rsidR="00A13EDE" w:rsidRPr="009C12CD" w:rsidRDefault="00A13EDE" w:rsidP="00EC7C19">
      <w:pPr>
        <w:ind w:left="720" w:hanging="720"/>
        <w:rPr>
          <w:rFonts w:ascii="Arial Hebrew" w:hAnsi="Arial Hebrew" w:cs="Arial Hebrew" w:hint="cs"/>
          <w:b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Capital</w:t>
      </w:r>
      <w:r w:rsidRPr="009C12CD">
        <w:rPr>
          <w:rFonts w:ascii="Arial Hebrew" w:hAnsi="Arial Hebrew" w:cs="Arial Hebrew" w:hint="cs"/>
          <w:b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ganado</w:t>
      </w:r>
    </w:p>
    <w:p w14:paraId="49C5F241" w14:textId="0995BC20" w:rsidR="00A13EDE" w:rsidRPr="009C12CD" w:rsidRDefault="00A13EDE" w:rsidP="00A13EDE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Utilidad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pérdida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neta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resultados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periodo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actual</w:t>
      </w:r>
    </w:p>
    <w:p w14:paraId="5F381AE7" w14:textId="101FDE63" w:rsidR="00A13EDE" w:rsidRPr="009C12CD" w:rsidRDefault="00A13EDE" w:rsidP="00A13EDE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Utilidades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pérdidas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acumuladas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resultados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acumuladas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periodos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pasados</w:t>
      </w:r>
    </w:p>
    <w:p w14:paraId="47EF5D39" w14:textId="77777777" w:rsidR="005C6D57" w:rsidRPr="009C12CD" w:rsidRDefault="005C6D57" w:rsidP="009C12CD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355F77D5" w14:textId="12B8E0ED" w:rsidR="009F7110" w:rsidRPr="009C12CD" w:rsidRDefault="00E86001" w:rsidP="009F7110">
      <w:pPr>
        <w:ind w:left="720" w:hanging="720"/>
        <w:rPr>
          <w:rFonts w:ascii="Arial Hebrew" w:hAnsi="Arial Hebrew" w:cs="Arial Hebrew" w:hint="cs"/>
          <w:b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Estado</w:t>
      </w:r>
      <w:r w:rsidRPr="009C12CD">
        <w:rPr>
          <w:rFonts w:ascii="Arial Hebrew" w:hAnsi="Arial Hebrew" w:cs="Arial Hebrew" w:hint="cs"/>
          <w:b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b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resultado</w:t>
      </w:r>
      <w:r w:rsidRPr="009C12CD">
        <w:rPr>
          <w:rFonts w:ascii="Arial Hebrew" w:hAnsi="Arial Hebrew" w:cs="Arial Hebrew" w:hint="cs"/>
          <w:b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b/>
          <w:color w:val="000000" w:themeColor="text1"/>
          <w:sz w:val="24"/>
          <w:szCs w:val="24"/>
        </w:rPr>
        <w:t>integral</w:t>
      </w:r>
    </w:p>
    <w:p w14:paraId="4EAE6080" w14:textId="767FB939" w:rsidR="00E86001" w:rsidRPr="009C12CD" w:rsidRDefault="00E86001" w:rsidP="009F7110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netas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sumas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realizadas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servicio</w:t>
      </w:r>
    </w:p>
    <w:p w14:paraId="73394101" w14:textId="40274F07" w:rsidR="00E86001" w:rsidRPr="009C12CD" w:rsidRDefault="00E86001" w:rsidP="009F7110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Costo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="008C26B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gasto</w:t>
      </w:r>
      <w:r w:rsidR="008C26B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8C26B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para</w:t>
      </w:r>
      <w:r w:rsidR="008C26B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8C26B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</w:t>
      </w:r>
      <w:r w:rsidR="008C26B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8C26B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="008C26B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8C26B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servicio</w:t>
      </w:r>
      <w:r w:rsidR="008C26B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8C26B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="008C26B0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8C26B0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</w:t>
      </w:r>
    </w:p>
    <w:p w14:paraId="0A35771D" w14:textId="3D1181A1" w:rsidR="008C26B0" w:rsidRPr="009C12CD" w:rsidRDefault="008C26B0" w:rsidP="009F7110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Utilidad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bruta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diferencia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entre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netas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y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costo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obtener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ganó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ventas</w:t>
      </w:r>
    </w:p>
    <w:p w14:paraId="3F0FA1ED" w14:textId="77777777" w:rsidR="008C26B0" w:rsidRPr="009C12CD" w:rsidRDefault="008C26B0" w:rsidP="009F7110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55F15304" w14:textId="1396B812" w:rsidR="00594FF5" w:rsidRPr="009C12CD" w:rsidRDefault="008C26B0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Gastos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todo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gasto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ayude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alcanzar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objetivo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empresa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publicidad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empleados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63A6DDC5" w14:textId="3DF4BFC7" w:rsidR="008C26B0" w:rsidRPr="009C12CD" w:rsidRDefault="008C26B0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Gastos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administración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todo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gasto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ayude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administrar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empresa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. </w:t>
      </w: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Ej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empleados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secretaría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.</w:t>
      </w:r>
    </w:p>
    <w:p w14:paraId="2B963ED2" w14:textId="655B56F6" w:rsidR="008C26B0" w:rsidRPr="009C12CD" w:rsidRDefault="008C26B0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Otros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ingresos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Ingresos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no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obtienen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vender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servicio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producto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principal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empresa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vender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algo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ya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no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utiliza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>)</w:t>
      </w:r>
    </w:p>
    <w:p w14:paraId="7A9C9DB6" w14:textId="46232E26" w:rsidR="008C26B0" w:rsidRPr="009C12CD" w:rsidRDefault="008C26B0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Otros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gastos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="007D762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gastos</w:t>
      </w:r>
      <w:r w:rsidR="007D762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7D762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inusuales</w:t>
      </w:r>
      <w:r w:rsidR="007D762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7D762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="007D762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7D762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="007D762A"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="007D762A"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empresa</w:t>
      </w:r>
    </w:p>
    <w:p w14:paraId="2CF72EE6" w14:textId="77777777" w:rsidR="007D762A" w:rsidRPr="009C12CD" w:rsidRDefault="007D762A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Utilidad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operación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toma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cuentas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gastos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ingresos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operacionales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relacionan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actividad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empresa</w:t>
      </w:r>
    </w:p>
    <w:p w14:paraId="073A08ED" w14:textId="77777777" w:rsidR="007D762A" w:rsidRPr="009C12CD" w:rsidRDefault="007D762A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Ingresos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interés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ingreso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ganancia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obtenida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intereses</w:t>
      </w:r>
    </w:p>
    <w:p w14:paraId="776A5A9D" w14:textId="27A45580" w:rsidR="007D762A" w:rsidRPr="009C12CD" w:rsidRDefault="007D762A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Gastos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interés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gasto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coste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intereses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</w:p>
    <w:p w14:paraId="28D5A840" w14:textId="586BA45A" w:rsidR="007D762A" w:rsidRPr="009C12CD" w:rsidRDefault="007D762A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Fluctuaciones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cambiarias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cuando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hace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cobro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otra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moneda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(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dólar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euro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proofErr w:type="spellStart"/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etc</w:t>
      </w:r>
      <w:proofErr w:type="spellEnd"/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).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Diferencia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entre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costo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cuando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prestó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y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cuando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te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pagaron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,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puede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positivo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negativo</w:t>
      </w:r>
    </w:p>
    <w:p w14:paraId="0789D2E2" w14:textId="3E57C87D" w:rsidR="007D762A" w:rsidRPr="009C12CD" w:rsidRDefault="007D762A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Utilidad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antes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impuestos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utilidad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obtenida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antes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agregar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impuestos</w:t>
      </w:r>
    </w:p>
    <w:p w14:paraId="4CBBB716" w14:textId="1F868ED2" w:rsidR="007D762A" w:rsidRPr="009C12CD" w:rsidRDefault="007D762A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Impuestos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utilidad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impuestos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que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se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pagan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por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utilidad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obtenida</w:t>
      </w:r>
    </w:p>
    <w:p w14:paraId="48B33F0C" w14:textId="2CA9812D" w:rsidR="007D762A" w:rsidRPr="009C12CD" w:rsidRDefault="007D762A" w:rsidP="00594FF5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Utilidad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pérdida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neta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: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resultados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de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las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ventas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en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el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periodo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  <w:r w:rsidRPr="009C12CD">
        <w:rPr>
          <w:rFonts w:ascii="Calibri" w:eastAsia="Calibri" w:hAnsi="Calibri" w:cs="Calibri"/>
          <w:color w:val="000000" w:themeColor="text1"/>
          <w:sz w:val="24"/>
          <w:szCs w:val="24"/>
        </w:rPr>
        <w:t>actual</w:t>
      </w: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</w:p>
    <w:p w14:paraId="59F3603A" w14:textId="77777777" w:rsidR="000B1027" w:rsidRPr="009C12CD" w:rsidRDefault="000B1027" w:rsidP="00C7276B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66847BA9" w14:textId="77777777" w:rsidR="00E23CD2" w:rsidRPr="009C12CD" w:rsidRDefault="00E23CD2" w:rsidP="00C7276B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14B26965" w14:textId="77777777" w:rsidR="00E23CD2" w:rsidRPr="009C12CD" w:rsidRDefault="00E23CD2" w:rsidP="00C7276B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6DDF7E71" w14:textId="62A7372C" w:rsidR="00F954F2" w:rsidRPr="009C12CD" w:rsidRDefault="00F954F2" w:rsidP="00F954F2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7643B791" w14:textId="77777777" w:rsidR="001F0DD5" w:rsidRPr="009C12CD" w:rsidRDefault="001F0DD5" w:rsidP="0013453A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20DE12E6" w14:textId="77777777" w:rsidR="00F05470" w:rsidRPr="009C12CD" w:rsidRDefault="00F05470" w:rsidP="0013453A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5E412024" w14:textId="77777777" w:rsidR="0013453A" w:rsidRPr="009C12CD" w:rsidRDefault="0013453A" w:rsidP="0013453A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2BE6EAAA" w14:textId="77777777" w:rsidR="0013453A" w:rsidRPr="009C12CD" w:rsidRDefault="0013453A" w:rsidP="0013453A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07BFB13F" w14:textId="639BE640" w:rsidR="004E0078" w:rsidRPr="009C12CD" w:rsidRDefault="004E0078" w:rsidP="004E0078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4D87DBE9" w14:textId="77777777" w:rsidR="00152430" w:rsidRPr="009C12CD" w:rsidRDefault="00152430" w:rsidP="0064095B">
      <w:pPr>
        <w:ind w:left="720" w:hanging="720"/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79959F91" w14:textId="77777777" w:rsidR="00665E2C" w:rsidRPr="009C12CD" w:rsidRDefault="00665E2C" w:rsidP="00C77C17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5782ACB5" w14:textId="299557B5" w:rsidR="00F04D93" w:rsidRPr="009C12CD" w:rsidRDefault="00F04D93" w:rsidP="00C77C17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  <w:r w:rsidRPr="009C12CD">
        <w:rPr>
          <w:rFonts w:ascii="Arial Hebrew" w:hAnsi="Arial Hebrew" w:cs="Arial Hebrew" w:hint="cs"/>
          <w:color w:val="000000" w:themeColor="text1"/>
          <w:sz w:val="24"/>
          <w:szCs w:val="24"/>
        </w:rPr>
        <w:t xml:space="preserve"> </w:t>
      </w:r>
    </w:p>
    <w:p w14:paraId="30B4A7DA" w14:textId="77777777" w:rsidR="00F41A05" w:rsidRPr="009C12CD" w:rsidRDefault="00F41A05" w:rsidP="00C77C17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4075A802" w14:textId="77777777" w:rsidR="00F41A05" w:rsidRPr="009C12CD" w:rsidRDefault="00F41A05" w:rsidP="00C77C17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p w14:paraId="59690492" w14:textId="77777777" w:rsidR="00F41A05" w:rsidRPr="009C12CD" w:rsidRDefault="00F41A05" w:rsidP="00C77C17">
      <w:pPr>
        <w:rPr>
          <w:rFonts w:ascii="Arial Hebrew" w:hAnsi="Arial Hebrew" w:cs="Arial Hebrew" w:hint="cs"/>
          <w:color w:val="000000" w:themeColor="text1"/>
          <w:sz w:val="24"/>
          <w:szCs w:val="24"/>
        </w:rPr>
      </w:pPr>
    </w:p>
    <w:sectPr w:rsidR="00F41A05" w:rsidRPr="009C12CD">
      <w:footerReference w:type="default" r:id="rId7"/>
      <w:headerReference w:type="firs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106DF" w14:textId="77777777" w:rsidR="0022731D" w:rsidRDefault="0022731D">
      <w:r>
        <w:separator/>
      </w:r>
    </w:p>
    <w:p w14:paraId="768158D9" w14:textId="77777777" w:rsidR="0022731D" w:rsidRDefault="0022731D"/>
  </w:endnote>
  <w:endnote w:type="continuationSeparator" w:id="0">
    <w:p w14:paraId="6C77240D" w14:textId="77777777" w:rsidR="0022731D" w:rsidRDefault="0022731D">
      <w:r>
        <w:continuationSeparator/>
      </w:r>
    </w:p>
    <w:p w14:paraId="31AEF35F" w14:textId="77777777" w:rsidR="0022731D" w:rsidRDefault="002273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2F2A70" w14:textId="77777777"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731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AE15D" w14:textId="77777777" w:rsidR="0022731D" w:rsidRDefault="0022731D">
      <w:r>
        <w:separator/>
      </w:r>
    </w:p>
    <w:p w14:paraId="6424A964" w14:textId="77777777" w:rsidR="0022731D" w:rsidRDefault="0022731D"/>
  </w:footnote>
  <w:footnote w:type="continuationSeparator" w:id="0">
    <w:p w14:paraId="5EE92DA3" w14:textId="77777777" w:rsidR="0022731D" w:rsidRDefault="0022731D">
      <w:r>
        <w:continuationSeparator/>
      </w:r>
    </w:p>
    <w:p w14:paraId="3288A4DA" w14:textId="77777777" w:rsidR="0022731D" w:rsidRDefault="0022731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FE4E8" w14:textId="547A246F" w:rsidR="00937316" w:rsidRPr="00937316" w:rsidRDefault="00937316" w:rsidP="00937316">
    <w:pPr>
      <w:pStyle w:val="Encabezado"/>
      <w:jc w:val="right"/>
      <w:rPr>
        <w:rFonts w:ascii="Arial Hebrew" w:hAnsi="Arial Hebrew" w:cs="Arial Hebrew" w:hint="cs"/>
        <w:color w:val="000000" w:themeColor="text1"/>
        <w:sz w:val="22"/>
        <w:szCs w:val="22"/>
      </w:rPr>
    </w:pPr>
    <w:r w:rsidRPr="00937316">
      <w:rPr>
        <w:rFonts w:ascii="Calibri" w:eastAsia="Calibri" w:hAnsi="Calibri" w:cs="Calibri"/>
        <w:color w:val="000000" w:themeColor="text1"/>
        <w:sz w:val="22"/>
        <w:szCs w:val="22"/>
      </w:rPr>
      <w:t>Laura</w:t>
    </w:r>
    <w:r w:rsidRPr="00937316">
      <w:rPr>
        <w:rFonts w:ascii="Arial Hebrew" w:hAnsi="Arial Hebrew" w:cs="Arial Hebrew" w:hint="cs"/>
        <w:color w:val="000000" w:themeColor="text1"/>
        <w:sz w:val="22"/>
        <w:szCs w:val="22"/>
      </w:rPr>
      <w:t xml:space="preserve"> </w:t>
    </w:r>
    <w:r w:rsidRPr="00937316">
      <w:rPr>
        <w:rFonts w:ascii="Calibri" w:eastAsia="Calibri" w:hAnsi="Calibri" w:cs="Calibri"/>
        <w:color w:val="000000" w:themeColor="text1"/>
        <w:sz w:val="22"/>
        <w:szCs w:val="22"/>
      </w:rPr>
      <w:t>Daniela</w:t>
    </w:r>
    <w:r w:rsidRPr="00937316">
      <w:rPr>
        <w:rFonts w:ascii="Arial Hebrew" w:hAnsi="Arial Hebrew" w:cs="Arial Hebrew" w:hint="cs"/>
        <w:color w:val="000000" w:themeColor="text1"/>
        <w:sz w:val="22"/>
        <w:szCs w:val="22"/>
      </w:rPr>
      <w:t xml:space="preserve"> </w:t>
    </w:r>
    <w:r w:rsidRPr="00937316">
      <w:rPr>
        <w:rFonts w:ascii="Calibri" w:eastAsia="Calibri" w:hAnsi="Calibri" w:cs="Calibri"/>
        <w:color w:val="000000" w:themeColor="text1"/>
        <w:sz w:val="22"/>
        <w:szCs w:val="22"/>
      </w:rPr>
      <w:t>Vargas</w:t>
    </w:r>
    <w:r w:rsidRPr="00937316">
      <w:rPr>
        <w:rFonts w:ascii="Arial Hebrew" w:hAnsi="Arial Hebrew" w:cs="Arial Hebrew" w:hint="cs"/>
        <w:color w:val="000000" w:themeColor="text1"/>
        <w:sz w:val="22"/>
        <w:szCs w:val="22"/>
      </w:rPr>
      <w:t xml:space="preserve"> </w:t>
    </w:r>
    <w:r w:rsidRPr="00937316">
      <w:rPr>
        <w:rFonts w:ascii="Calibri" w:eastAsia="Calibri" w:hAnsi="Calibri" w:cs="Calibri"/>
        <w:color w:val="000000" w:themeColor="text1"/>
        <w:sz w:val="22"/>
        <w:szCs w:val="22"/>
      </w:rPr>
      <w:t>Herrera</w:t>
    </w:r>
    <w:r w:rsidRPr="00937316">
      <w:rPr>
        <w:rFonts w:ascii="Arial Hebrew" w:hAnsi="Arial Hebrew" w:cs="Arial Hebrew" w:hint="cs"/>
        <w:color w:val="000000" w:themeColor="text1"/>
        <w:sz w:val="22"/>
        <w:szCs w:val="22"/>
      </w:rPr>
      <w:t xml:space="preserve"> </w:t>
    </w:r>
  </w:p>
  <w:p w14:paraId="21E11F4A" w14:textId="265F3855" w:rsidR="00937316" w:rsidRPr="00937316" w:rsidRDefault="00937316" w:rsidP="00937316">
    <w:pPr>
      <w:pStyle w:val="Encabezado"/>
      <w:jc w:val="right"/>
      <w:rPr>
        <w:rFonts w:ascii="Arial Hebrew" w:hAnsi="Arial Hebrew" w:cs="Arial Hebrew" w:hint="cs"/>
        <w:color w:val="000000" w:themeColor="text1"/>
        <w:sz w:val="22"/>
        <w:szCs w:val="22"/>
      </w:rPr>
    </w:pPr>
    <w:r w:rsidRPr="00937316">
      <w:rPr>
        <w:rFonts w:ascii="Calibri" w:eastAsia="Calibri" w:hAnsi="Calibri" w:cs="Calibri"/>
        <w:color w:val="000000" w:themeColor="text1"/>
        <w:sz w:val="22"/>
        <w:szCs w:val="22"/>
      </w:rPr>
      <w:t>A</w:t>
    </w:r>
    <w:r w:rsidRPr="00937316">
      <w:rPr>
        <w:rFonts w:ascii="Arial Hebrew" w:hAnsi="Arial Hebrew" w:cs="Arial Hebrew" w:hint="cs"/>
        <w:color w:val="000000" w:themeColor="text1"/>
        <w:sz w:val="22"/>
        <w:szCs w:val="22"/>
      </w:rPr>
      <w:t>01203961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17"/>
    <w:rsid w:val="000A1E95"/>
    <w:rsid w:val="000B1027"/>
    <w:rsid w:val="000B278E"/>
    <w:rsid w:val="000B3512"/>
    <w:rsid w:val="00106A32"/>
    <w:rsid w:val="0013453A"/>
    <w:rsid w:val="00152430"/>
    <w:rsid w:val="001F0DD5"/>
    <w:rsid w:val="0022731D"/>
    <w:rsid w:val="002A4960"/>
    <w:rsid w:val="00497F12"/>
    <w:rsid w:val="004B3428"/>
    <w:rsid w:val="004E0078"/>
    <w:rsid w:val="00580F2E"/>
    <w:rsid w:val="00594FF5"/>
    <w:rsid w:val="005A6A9B"/>
    <w:rsid w:val="005C6D57"/>
    <w:rsid w:val="005E17BA"/>
    <w:rsid w:val="0064095B"/>
    <w:rsid w:val="00665E2C"/>
    <w:rsid w:val="006803D4"/>
    <w:rsid w:val="006D453A"/>
    <w:rsid w:val="007419C6"/>
    <w:rsid w:val="007549DD"/>
    <w:rsid w:val="007937D6"/>
    <w:rsid w:val="007D762A"/>
    <w:rsid w:val="007F1E27"/>
    <w:rsid w:val="00806D43"/>
    <w:rsid w:val="00835CA6"/>
    <w:rsid w:val="008C26B0"/>
    <w:rsid w:val="00937316"/>
    <w:rsid w:val="00952410"/>
    <w:rsid w:val="009A6CD7"/>
    <w:rsid w:val="009C12CD"/>
    <w:rsid w:val="009F7110"/>
    <w:rsid w:val="00A13EDE"/>
    <w:rsid w:val="00A369B4"/>
    <w:rsid w:val="00A60C5F"/>
    <w:rsid w:val="00A633FF"/>
    <w:rsid w:val="00B052CE"/>
    <w:rsid w:val="00C67953"/>
    <w:rsid w:val="00C7276B"/>
    <w:rsid w:val="00C77C17"/>
    <w:rsid w:val="00CD1737"/>
    <w:rsid w:val="00CE1913"/>
    <w:rsid w:val="00DC0A54"/>
    <w:rsid w:val="00E23CD2"/>
    <w:rsid w:val="00E54F69"/>
    <w:rsid w:val="00E86001"/>
    <w:rsid w:val="00EC7C19"/>
    <w:rsid w:val="00F04D93"/>
    <w:rsid w:val="00F05470"/>
    <w:rsid w:val="00F1590E"/>
    <w:rsid w:val="00F41A05"/>
    <w:rsid w:val="00F41C37"/>
    <w:rsid w:val="00F9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515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link w:val="Puest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anielavargas/Library/Containers/com.microsoft.Word/Data/Library/Caches/2058/TM10002086/Tomar%20nota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46</TotalTime>
  <Pages>4</Pages>
  <Words>971</Words>
  <Characters>5346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38</cp:revision>
  <dcterms:created xsi:type="dcterms:W3CDTF">2018-02-09T01:44:00Z</dcterms:created>
  <dcterms:modified xsi:type="dcterms:W3CDTF">2018-02-10T00:40:00Z</dcterms:modified>
</cp:coreProperties>
</file>